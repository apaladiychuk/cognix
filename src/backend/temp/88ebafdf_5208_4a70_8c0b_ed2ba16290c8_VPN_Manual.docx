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E33" w:rsidRDefault="004D5E33"/>
    <w:p w:rsidR="004D5E33" w:rsidRDefault="004D5E33"/>
    <w:p w:rsidR="004D5E33" w:rsidRDefault="004D5E33"/>
    <w:p w:rsidR="004D5E33" w:rsidRDefault="004D5E33"/>
    <w:p w:rsidR="004D5E33" w:rsidRDefault="004D5E33"/>
    <w:p w:rsidR="004D5E33" w:rsidRDefault="004D5E33" w:rsidP="004D5E33">
      <w:pPr>
        <w:jc w:val="center"/>
      </w:pPr>
      <w:r>
        <w:rPr>
          <w:noProof/>
          <w:lang w:eastAsia="de-CH"/>
        </w:rPr>
        <w:drawing>
          <wp:inline distT="0" distB="0" distL="0" distR="0">
            <wp:extent cx="3212592" cy="2066544"/>
            <wp:effectExtent l="0" t="0" r="6985" b="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BV Blau Unt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592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33" w:rsidRDefault="004D5E33"/>
    <w:p w:rsidR="004D5E33" w:rsidRDefault="004D5E33"/>
    <w:p w:rsidR="004D5E33" w:rsidRDefault="004D5E33"/>
    <w:p w:rsidR="004D5E33" w:rsidRDefault="004D5E33"/>
    <w:p w:rsidR="004D5E33" w:rsidRPr="004168C8" w:rsidRDefault="0097396E" w:rsidP="004168C8">
      <w:pPr>
        <w:jc w:val="center"/>
        <w:rPr>
          <w:rFonts w:ascii="Lato" w:hAnsi="Lato"/>
          <w:b/>
          <w:sz w:val="48"/>
        </w:rPr>
      </w:pPr>
      <w:r>
        <w:rPr>
          <w:rFonts w:ascii="Lato" w:hAnsi="Lato"/>
          <w:b/>
          <w:sz w:val="48"/>
        </w:rPr>
        <w:t>Manual</w:t>
      </w:r>
    </w:p>
    <w:p w:rsidR="004168C8" w:rsidRPr="004168C8" w:rsidRDefault="004168C8" w:rsidP="004168C8">
      <w:pPr>
        <w:jc w:val="center"/>
        <w:rPr>
          <w:rFonts w:ascii="Lato" w:hAnsi="Lato"/>
        </w:rPr>
      </w:pPr>
    </w:p>
    <w:p w:rsidR="004168C8" w:rsidRPr="004168C8" w:rsidRDefault="0097396E" w:rsidP="004168C8">
      <w:pPr>
        <w:jc w:val="center"/>
        <w:rPr>
          <w:rFonts w:ascii="Lato" w:hAnsi="Lato"/>
          <w:sz w:val="40"/>
        </w:rPr>
      </w:pPr>
      <w:proofErr w:type="spellStart"/>
      <w:r>
        <w:rPr>
          <w:rFonts w:ascii="Lato" w:hAnsi="Lato"/>
          <w:sz w:val="40"/>
        </w:rPr>
        <w:t>For</w:t>
      </w:r>
      <w:proofErr w:type="spellEnd"/>
    </w:p>
    <w:p w:rsidR="004168C8" w:rsidRPr="004168C8" w:rsidRDefault="004168C8" w:rsidP="004168C8">
      <w:pPr>
        <w:jc w:val="center"/>
        <w:rPr>
          <w:rFonts w:ascii="Lato" w:hAnsi="Lato"/>
        </w:rPr>
      </w:pPr>
    </w:p>
    <w:p w:rsidR="004168C8" w:rsidRPr="004168C8" w:rsidRDefault="0097396E" w:rsidP="004168C8">
      <w:pPr>
        <w:jc w:val="center"/>
        <w:rPr>
          <w:rFonts w:ascii="Lato" w:hAnsi="Lato"/>
          <w:b/>
          <w:sz w:val="48"/>
        </w:rPr>
      </w:pPr>
      <w:r>
        <w:rPr>
          <w:rFonts w:ascii="Lato" w:hAnsi="Lato"/>
          <w:b/>
          <w:sz w:val="48"/>
        </w:rPr>
        <w:t>VPN Connections</w:t>
      </w:r>
    </w:p>
    <w:p w:rsidR="004D5E33" w:rsidRDefault="004D5E33"/>
    <w:p w:rsidR="004D5E33" w:rsidRDefault="004D5E33"/>
    <w:p w:rsidR="004D5E33" w:rsidRDefault="004D5E33"/>
    <w:p w:rsidR="004D5E33" w:rsidRDefault="004D5E33"/>
    <w:p w:rsidR="004D5E33" w:rsidRDefault="004D5E33"/>
    <w:p w:rsidR="004D5E33" w:rsidRDefault="004D5E33"/>
    <w:p w:rsidR="004D5E33" w:rsidRDefault="004D5E33"/>
    <w:p w:rsidR="004D5E33" w:rsidRDefault="004168C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897463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745E" w:rsidRDefault="00A622B1">
          <w:pPr>
            <w:pStyle w:val="Inhaltsverzeichnisberschrift"/>
          </w:pPr>
          <w:r>
            <w:rPr>
              <w:lang w:val="de-DE"/>
            </w:rPr>
            <w:t>Index</w:t>
          </w:r>
        </w:p>
        <w:p w:rsidR="00A622B1" w:rsidRDefault="0092745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854236" w:history="1">
            <w:r w:rsidR="00A622B1" w:rsidRPr="00602E30">
              <w:rPr>
                <w:rStyle w:val="Hyperlink"/>
                <w:noProof/>
              </w:rPr>
              <w:t>1</w:t>
            </w:r>
            <w:r w:rsidR="00A622B1">
              <w:rPr>
                <w:rFonts w:eastAsiaTheme="minorEastAsia"/>
                <w:noProof/>
                <w:lang w:eastAsia="de-CH"/>
              </w:rPr>
              <w:tab/>
            </w:r>
            <w:r w:rsidR="00A622B1" w:rsidRPr="00602E30">
              <w:rPr>
                <w:rStyle w:val="Hyperlink"/>
                <w:noProof/>
              </w:rPr>
              <w:t>FortiClient</w:t>
            </w:r>
            <w:r w:rsidR="00A622B1">
              <w:rPr>
                <w:noProof/>
                <w:webHidden/>
              </w:rPr>
              <w:tab/>
            </w:r>
            <w:r w:rsidR="00A622B1">
              <w:rPr>
                <w:noProof/>
                <w:webHidden/>
              </w:rPr>
              <w:fldChar w:fldCharType="begin"/>
            </w:r>
            <w:r w:rsidR="00A622B1">
              <w:rPr>
                <w:noProof/>
                <w:webHidden/>
              </w:rPr>
              <w:instrText xml:space="preserve"> PAGEREF _Toc474854236 \h </w:instrText>
            </w:r>
            <w:r w:rsidR="00A622B1">
              <w:rPr>
                <w:noProof/>
                <w:webHidden/>
              </w:rPr>
            </w:r>
            <w:r w:rsidR="00A622B1">
              <w:rPr>
                <w:noProof/>
                <w:webHidden/>
              </w:rPr>
              <w:fldChar w:fldCharType="separate"/>
            </w:r>
            <w:r w:rsidR="00A622B1">
              <w:rPr>
                <w:noProof/>
                <w:webHidden/>
              </w:rPr>
              <w:t>3</w:t>
            </w:r>
            <w:r w:rsidR="00A622B1">
              <w:rPr>
                <w:noProof/>
                <w:webHidden/>
              </w:rPr>
              <w:fldChar w:fldCharType="end"/>
            </w:r>
          </w:hyperlink>
        </w:p>
        <w:p w:rsidR="00A622B1" w:rsidRDefault="00A622B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4854237" w:history="1">
            <w:r w:rsidRPr="00602E3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02E30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B1" w:rsidRDefault="00A622B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4854238" w:history="1">
            <w:r w:rsidRPr="00602E3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02E30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B1" w:rsidRDefault="00A622B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4854239" w:history="1">
            <w:r w:rsidRPr="00602E3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02E30">
              <w:rPr>
                <w:rStyle w:val="Hyperlink"/>
                <w:noProof/>
              </w:rPr>
              <w:t>Windows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B1" w:rsidRDefault="00A622B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4854240" w:history="1">
            <w:r w:rsidRPr="00602E3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02E30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45E" w:rsidRDefault="0092745E">
          <w:r>
            <w:rPr>
              <w:b/>
              <w:bCs/>
              <w:lang w:val="de-DE"/>
            </w:rPr>
            <w:fldChar w:fldCharType="end"/>
          </w:r>
        </w:p>
      </w:sdtContent>
    </w:sdt>
    <w:p w:rsidR="008E04E2" w:rsidRDefault="008E04E2">
      <w:r>
        <w:br w:type="page"/>
      </w:r>
    </w:p>
    <w:p w:rsidR="008E04E2" w:rsidRDefault="0097396E" w:rsidP="008E04E2">
      <w:pPr>
        <w:pStyle w:val="berschrift1"/>
      </w:pPr>
      <w:bookmarkStart w:id="0" w:name="_Toc474854236"/>
      <w:proofErr w:type="spellStart"/>
      <w:r>
        <w:lastRenderedPageBreak/>
        <w:t>FortiClient</w:t>
      </w:r>
      <w:bookmarkEnd w:id="0"/>
      <w:proofErr w:type="spellEnd"/>
      <w:r>
        <w:t xml:space="preserve"> </w:t>
      </w:r>
    </w:p>
    <w:p w:rsidR="0097396E" w:rsidRPr="0097396E" w:rsidRDefault="0097396E" w:rsidP="0097396E">
      <w:pPr>
        <w:pStyle w:val="berschrift2"/>
      </w:pPr>
      <w:bookmarkStart w:id="1" w:name="_Toc474854237"/>
      <w:r>
        <w:t>Installation</w:t>
      </w:r>
      <w:bookmarkEnd w:id="1"/>
    </w:p>
    <w:p w:rsidR="000016A9" w:rsidRPr="000016A9" w:rsidRDefault="000016A9" w:rsidP="000016A9"/>
    <w:tbl>
      <w:tblPr>
        <w:tblStyle w:val="Tabellenraster"/>
        <w:tblpPr w:leftFromText="141" w:rightFromText="141" w:vertAnchor="text" w:horzAnchor="margin" w:tblpY="167"/>
        <w:tblW w:w="0" w:type="auto"/>
        <w:tblLayout w:type="fixed"/>
        <w:tblLook w:val="04A0" w:firstRow="1" w:lastRow="0" w:firstColumn="1" w:lastColumn="0" w:noHBand="0" w:noVBand="1"/>
      </w:tblPr>
      <w:tblGrid>
        <w:gridCol w:w="4301"/>
        <w:gridCol w:w="4761"/>
      </w:tblGrid>
      <w:tr w:rsidR="00FD7288" w:rsidRPr="0097396E" w:rsidTr="00E553AE">
        <w:tc>
          <w:tcPr>
            <w:tcW w:w="43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97396E" w:rsidRDefault="0097396E" w:rsidP="00FD7288">
            <w:pPr>
              <w:rPr>
                <w:lang w:val="en-US"/>
              </w:rPr>
            </w:pPr>
            <w:r w:rsidRPr="0097396E">
              <w:rPr>
                <w:lang w:val="en-US"/>
              </w:rPr>
              <w:t xml:space="preserve">Download </w:t>
            </w:r>
            <w:proofErr w:type="spellStart"/>
            <w:r w:rsidRPr="0097396E">
              <w:rPr>
                <w:lang w:val="en-US"/>
              </w:rPr>
              <w:t>Forticlient</w:t>
            </w:r>
            <w:proofErr w:type="spellEnd"/>
            <w:r w:rsidRPr="0097396E">
              <w:rPr>
                <w:lang w:val="en-US"/>
              </w:rPr>
              <w:t xml:space="preserve"> from the official </w:t>
            </w:r>
            <w:proofErr w:type="spellStart"/>
            <w:r w:rsidRPr="0097396E">
              <w:rPr>
                <w:lang w:val="en-US"/>
              </w:rPr>
              <w:t>Donwnload</w:t>
            </w:r>
            <w:proofErr w:type="spellEnd"/>
            <w:r w:rsidRPr="0097396E">
              <w:rPr>
                <w:lang w:val="en-US"/>
              </w:rPr>
              <w:t xml:space="preserve">: </w:t>
            </w:r>
            <w:hyperlink r:id="rId10" w:history="1">
              <w:r w:rsidRPr="002A698E">
                <w:rPr>
                  <w:rStyle w:val="Hyperlink"/>
                  <w:lang w:val="en-US"/>
                </w:rPr>
                <w:t>http://www.forticlient.com/#download</w:t>
              </w:r>
            </w:hyperlink>
          </w:p>
          <w:p w:rsidR="0097396E" w:rsidRPr="0097396E" w:rsidRDefault="0097396E" w:rsidP="00FD7288">
            <w:pPr>
              <w:rPr>
                <w:lang w:val="en-US"/>
              </w:rPr>
            </w:pPr>
          </w:p>
        </w:tc>
        <w:tc>
          <w:tcPr>
            <w:tcW w:w="476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</w:tcBorders>
          </w:tcPr>
          <w:p w:rsidR="000016A9" w:rsidRPr="0097396E" w:rsidRDefault="0097396E" w:rsidP="000016A9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62E762B" wp14:editId="078ABBE6">
                  <wp:extent cx="2886075" cy="467360"/>
                  <wp:effectExtent l="0" t="0" r="9525" b="889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46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288" w:rsidRPr="0097396E" w:rsidTr="00E553AE">
        <w:tc>
          <w:tcPr>
            <w:tcW w:w="43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016A9" w:rsidRPr="0097396E" w:rsidRDefault="0097396E" w:rsidP="000016A9">
            <w:pPr>
              <w:rPr>
                <w:lang w:val="en-US"/>
              </w:rPr>
            </w:pPr>
            <w:bookmarkStart w:id="2" w:name="_GoBack" w:colFirst="0" w:colLast="0"/>
            <w:r w:rsidRPr="0097396E">
              <w:rPr>
                <w:lang w:val="en-US"/>
              </w:rPr>
              <w:t xml:space="preserve">Execute the downloaded </w:t>
            </w:r>
            <w:proofErr w:type="spellStart"/>
            <w:r w:rsidRPr="0097396E">
              <w:rPr>
                <w:lang w:val="en-US"/>
              </w:rPr>
              <w:t>forticlient</w:t>
            </w:r>
            <w:proofErr w:type="spellEnd"/>
            <w:r w:rsidRPr="0097396E">
              <w:rPr>
                <w:lang w:val="en-US"/>
              </w:rPr>
              <w:t xml:space="preserve"> setup</w:t>
            </w:r>
            <w:r w:rsidR="00FD7288" w:rsidRPr="0097396E">
              <w:rPr>
                <w:lang w:val="en-US"/>
              </w:rPr>
              <w:t xml:space="preserve"> </w:t>
            </w:r>
          </w:p>
        </w:tc>
        <w:tc>
          <w:tcPr>
            <w:tcW w:w="476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016A9" w:rsidRPr="0097396E" w:rsidRDefault="0097396E" w:rsidP="000016A9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3DE9ED8" wp14:editId="1D1BE3A4">
                  <wp:extent cx="2295525" cy="238125"/>
                  <wp:effectExtent l="0" t="0" r="9525" b="952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  <w:tr w:rsidR="00E553AE" w:rsidRPr="0097396E" w:rsidTr="00E553AE">
        <w:tc>
          <w:tcPr>
            <w:tcW w:w="43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E553AE" w:rsidRPr="0097396E" w:rsidRDefault="0097396E" w:rsidP="0097396E">
            <w:pPr>
              <w:tabs>
                <w:tab w:val="left" w:pos="3375"/>
              </w:tabs>
              <w:rPr>
                <w:lang w:val="en-US"/>
              </w:rPr>
            </w:pPr>
            <w:r w:rsidRPr="0097396E">
              <w:rPr>
                <w:lang w:val="en-US"/>
              </w:rPr>
              <w:t>Now you have to choose the «VPN Only» setup</w:t>
            </w:r>
            <w:r>
              <w:rPr>
                <w:lang w:val="en-US"/>
              </w:rPr>
              <w:t>.</w:t>
            </w:r>
          </w:p>
        </w:tc>
        <w:tc>
          <w:tcPr>
            <w:tcW w:w="476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E553AE" w:rsidRPr="0097396E" w:rsidRDefault="00A622B1" w:rsidP="00E553AE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7ED8271" wp14:editId="308EF22A">
                  <wp:extent cx="2886075" cy="678180"/>
                  <wp:effectExtent l="0" t="0" r="9525" b="762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16A9" w:rsidRPr="0097396E" w:rsidRDefault="000016A9" w:rsidP="004D5E33">
      <w:pPr>
        <w:rPr>
          <w:lang w:val="en-US"/>
        </w:rPr>
      </w:pPr>
    </w:p>
    <w:p w:rsidR="00B55D3F" w:rsidRDefault="0097396E" w:rsidP="00B55D3F">
      <w:pPr>
        <w:pStyle w:val="berschrift2"/>
      </w:pPr>
      <w:bookmarkStart w:id="3" w:name="_Toc474854238"/>
      <w:proofErr w:type="spellStart"/>
      <w:r>
        <w:t>Configuration</w:t>
      </w:r>
      <w:bookmarkEnd w:id="3"/>
      <w:proofErr w:type="spellEnd"/>
    </w:p>
    <w:tbl>
      <w:tblPr>
        <w:tblStyle w:val="Tabellenraster"/>
        <w:tblpPr w:leftFromText="141" w:rightFromText="141" w:vertAnchor="text" w:horzAnchor="margin" w:tblpY="167"/>
        <w:tblW w:w="0" w:type="auto"/>
        <w:tblLayout w:type="fixed"/>
        <w:tblLook w:val="04A0" w:firstRow="1" w:lastRow="0" w:firstColumn="1" w:lastColumn="0" w:noHBand="0" w:noVBand="1"/>
      </w:tblPr>
      <w:tblGrid>
        <w:gridCol w:w="4301"/>
        <w:gridCol w:w="4761"/>
      </w:tblGrid>
      <w:tr w:rsidR="00B55D3F" w:rsidTr="00D85508">
        <w:tc>
          <w:tcPr>
            <w:tcW w:w="43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B55D3F" w:rsidRPr="0097396E" w:rsidRDefault="0097396E" w:rsidP="00D85508">
            <w:pPr>
              <w:rPr>
                <w:lang w:val="en-US"/>
              </w:rPr>
            </w:pPr>
            <w:r w:rsidRPr="0097396E">
              <w:rPr>
                <w:lang w:val="en-US"/>
              </w:rPr>
              <w:t xml:space="preserve">Start the </w:t>
            </w:r>
            <w:proofErr w:type="spellStart"/>
            <w:r w:rsidRPr="0097396E">
              <w:rPr>
                <w:lang w:val="en-US"/>
              </w:rPr>
              <w:t>FortiClient</w:t>
            </w:r>
            <w:proofErr w:type="spellEnd"/>
            <w:r w:rsidRPr="0097396E">
              <w:rPr>
                <w:lang w:val="en-US"/>
              </w:rPr>
              <w:t xml:space="preserve"> and </w:t>
            </w:r>
            <w:proofErr w:type="spellStart"/>
            <w:r w:rsidRPr="0097396E">
              <w:rPr>
                <w:lang w:val="en-US"/>
              </w:rPr>
              <w:t>Choos</w:t>
            </w:r>
            <w:proofErr w:type="spellEnd"/>
            <w:r w:rsidRPr="0097396E">
              <w:rPr>
                <w:lang w:val="en-US"/>
              </w:rPr>
              <w:t xml:space="preserve"> «Configure VPN» </w:t>
            </w:r>
          </w:p>
        </w:tc>
        <w:tc>
          <w:tcPr>
            <w:tcW w:w="476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B55D3F" w:rsidRDefault="0097396E" w:rsidP="00D85508">
            <w:r>
              <w:rPr>
                <w:noProof/>
                <w:lang w:eastAsia="de-CH"/>
              </w:rPr>
              <w:drawing>
                <wp:inline distT="0" distB="0" distL="0" distR="0" wp14:anchorId="61042144" wp14:editId="767D1EFE">
                  <wp:extent cx="3371805" cy="3019425"/>
                  <wp:effectExtent l="0" t="0" r="635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668" cy="302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D3F" w:rsidTr="00D85508">
        <w:tc>
          <w:tcPr>
            <w:tcW w:w="43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B55D3F" w:rsidRDefault="00A622B1" w:rsidP="00D85508">
            <w:pPr>
              <w:rPr>
                <w:lang w:val="en-US"/>
              </w:rPr>
            </w:pPr>
            <w:r w:rsidRPr="00A622B1">
              <w:rPr>
                <w:lang w:val="en-US"/>
              </w:rPr>
              <w:lastRenderedPageBreak/>
              <w:t xml:space="preserve">The next step </w:t>
            </w:r>
            <w:proofErr w:type="spellStart"/>
            <w:r w:rsidRPr="00A622B1">
              <w:rPr>
                <w:lang w:val="en-US"/>
              </w:rPr>
              <w:t>ist</w:t>
            </w:r>
            <w:proofErr w:type="spellEnd"/>
            <w:r w:rsidRPr="00A622B1">
              <w:rPr>
                <w:lang w:val="en-US"/>
              </w:rPr>
              <w:t xml:space="preserve"> to configure the following </w:t>
            </w:r>
            <w:proofErr w:type="spellStart"/>
            <w:r w:rsidRPr="00A622B1">
              <w:rPr>
                <w:lang w:val="en-US"/>
              </w:rPr>
              <w:t>paramters</w:t>
            </w:r>
            <w:proofErr w:type="spellEnd"/>
            <w:r w:rsidRPr="00A622B1">
              <w:rPr>
                <w:lang w:val="en-US"/>
              </w:rPr>
              <w:t xml:space="preserve">: </w:t>
            </w:r>
            <w:r w:rsidRPr="00A622B1">
              <w:rPr>
                <w:lang w:val="en-US"/>
              </w:rPr>
              <w:br/>
            </w:r>
            <w:r>
              <w:rPr>
                <w:lang w:val="en-US"/>
              </w:rPr>
              <w:br/>
              <w:t xml:space="preserve">Connection Name: IBV </w:t>
            </w:r>
          </w:p>
          <w:p w:rsidR="00A622B1" w:rsidRDefault="00A622B1" w:rsidP="00D85508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Description: IBV VPN </w:t>
            </w:r>
          </w:p>
          <w:p w:rsidR="00A622B1" w:rsidRDefault="00A622B1" w:rsidP="00D85508">
            <w:pPr>
              <w:rPr>
                <w:lang w:val="en-US"/>
              </w:rPr>
            </w:pPr>
            <w:r>
              <w:rPr>
                <w:lang w:val="en-US"/>
              </w:rPr>
              <w:t>Remote Gateway: vpn.ibv.eu</w:t>
            </w:r>
          </w:p>
          <w:p w:rsidR="00A622B1" w:rsidRDefault="00A622B1" w:rsidP="00D85508">
            <w:pPr>
              <w:rPr>
                <w:lang w:val="en-US"/>
              </w:rPr>
            </w:pPr>
            <w:r>
              <w:rPr>
                <w:lang w:val="en-US"/>
              </w:rPr>
              <w:t>Save Login: Yes</w:t>
            </w:r>
          </w:p>
          <w:p w:rsidR="00A622B1" w:rsidRDefault="00A622B1" w:rsidP="00D85508">
            <w:pPr>
              <w:rPr>
                <w:lang w:val="en-US"/>
              </w:rPr>
            </w:pPr>
            <w:r>
              <w:rPr>
                <w:lang w:val="en-US"/>
              </w:rPr>
              <w:t>Bypass Certificate Warnings: Yes</w:t>
            </w:r>
          </w:p>
          <w:p w:rsidR="00A622B1" w:rsidRDefault="00A622B1" w:rsidP="00D85508">
            <w:pPr>
              <w:rPr>
                <w:lang w:val="en-US"/>
              </w:rPr>
            </w:pPr>
            <w:r>
              <w:rPr>
                <w:lang w:val="en-US"/>
              </w:rPr>
              <w:t>Username: Your own Username</w:t>
            </w:r>
          </w:p>
          <w:p w:rsidR="00A622B1" w:rsidRPr="00A622B1" w:rsidRDefault="00A622B1" w:rsidP="00D85508">
            <w:pPr>
              <w:rPr>
                <w:lang w:val="en-US"/>
              </w:rPr>
            </w:pPr>
          </w:p>
        </w:tc>
        <w:tc>
          <w:tcPr>
            <w:tcW w:w="476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B55D3F" w:rsidRDefault="00A622B1" w:rsidP="00D85508">
            <w:r>
              <w:rPr>
                <w:noProof/>
                <w:lang w:eastAsia="de-CH"/>
              </w:rPr>
              <w:drawing>
                <wp:inline distT="0" distB="0" distL="0" distR="0" wp14:anchorId="142AF844" wp14:editId="4F8310C9">
                  <wp:extent cx="2933180" cy="2622898"/>
                  <wp:effectExtent l="0" t="0" r="635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774" cy="263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D3F" w:rsidTr="00D85508">
        <w:tc>
          <w:tcPr>
            <w:tcW w:w="43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B55D3F" w:rsidRDefault="00A622B1" w:rsidP="00D85508">
            <w:pPr>
              <w:rPr>
                <w:lang w:val="en-US"/>
              </w:rPr>
            </w:pPr>
            <w:r w:rsidRPr="00A622B1">
              <w:rPr>
                <w:lang w:val="en-US"/>
              </w:rPr>
              <w:t xml:space="preserve">Now you see the </w:t>
            </w:r>
            <w:proofErr w:type="spellStart"/>
            <w:r w:rsidRPr="00A622B1">
              <w:rPr>
                <w:lang w:val="en-US"/>
              </w:rPr>
              <w:t>Loginscreen</w:t>
            </w:r>
            <w:proofErr w:type="spellEnd"/>
            <w:r w:rsidRPr="00A622B1">
              <w:rPr>
                <w:lang w:val="en-US"/>
              </w:rPr>
              <w:t xml:space="preserve"> </w:t>
            </w:r>
            <w:proofErr w:type="spellStart"/>
            <w:r w:rsidRPr="00A622B1">
              <w:rPr>
                <w:lang w:val="en-US"/>
              </w:rPr>
              <w:t>fort he</w:t>
            </w:r>
            <w:proofErr w:type="spellEnd"/>
            <w:r w:rsidRPr="00A622B1">
              <w:rPr>
                <w:lang w:val="en-US"/>
              </w:rPr>
              <w:t xml:space="preserve"> VPN. </w:t>
            </w:r>
            <w:r>
              <w:rPr>
                <w:lang w:val="en-US"/>
              </w:rPr>
              <w:t xml:space="preserve">You now have to enter your password and click on connect. </w:t>
            </w:r>
          </w:p>
          <w:p w:rsidR="00A622B1" w:rsidRDefault="00A622B1" w:rsidP="00D85508">
            <w:pPr>
              <w:rPr>
                <w:lang w:val="en-US"/>
              </w:rPr>
            </w:pPr>
          </w:p>
          <w:p w:rsidR="00A622B1" w:rsidRPr="00A622B1" w:rsidRDefault="00A622B1" w:rsidP="00D85508">
            <w:pPr>
              <w:rPr>
                <w:lang w:val="en-US"/>
              </w:rPr>
            </w:pPr>
          </w:p>
          <w:p w:rsidR="00B55D3F" w:rsidRPr="00A622B1" w:rsidRDefault="00B55D3F" w:rsidP="00D85508">
            <w:pPr>
              <w:rPr>
                <w:lang w:val="en-US"/>
              </w:rPr>
            </w:pPr>
          </w:p>
        </w:tc>
        <w:tc>
          <w:tcPr>
            <w:tcW w:w="476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B55D3F" w:rsidRDefault="00A622B1" w:rsidP="00D85508">
            <w:r>
              <w:rPr>
                <w:noProof/>
                <w:lang w:eastAsia="de-CH"/>
              </w:rPr>
              <w:drawing>
                <wp:inline distT="0" distB="0" distL="0" distR="0" wp14:anchorId="45A44042" wp14:editId="49420CCD">
                  <wp:extent cx="2904711" cy="2591882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252" cy="260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2B1" w:rsidRDefault="00A622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F27DA" w:rsidRDefault="00A622B1" w:rsidP="004F27DA">
      <w:pPr>
        <w:pStyle w:val="berschrift1"/>
      </w:pPr>
      <w:bookmarkStart w:id="4" w:name="_Toc474854239"/>
      <w:r>
        <w:lastRenderedPageBreak/>
        <w:t>Windows VPN</w:t>
      </w:r>
      <w:bookmarkEnd w:id="4"/>
    </w:p>
    <w:p w:rsidR="00A622B1" w:rsidRPr="00A622B1" w:rsidRDefault="00A622B1" w:rsidP="00A622B1">
      <w:pPr>
        <w:pStyle w:val="berschrift2"/>
      </w:pPr>
      <w:bookmarkStart w:id="5" w:name="_Toc474854240"/>
      <w:r>
        <w:t>Installation</w:t>
      </w:r>
      <w:bookmarkEnd w:id="5"/>
    </w:p>
    <w:tbl>
      <w:tblPr>
        <w:tblStyle w:val="Tabellenraster"/>
        <w:tblpPr w:leftFromText="141" w:rightFromText="141" w:vertAnchor="text" w:horzAnchor="margin" w:tblpY="167"/>
        <w:tblW w:w="0" w:type="auto"/>
        <w:tblLayout w:type="fixed"/>
        <w:tblLook w:val="04A0" w:firstRow="1" w:lastRow="0" w:firstColumn="1" w:lastColumn="0" w:noHBand="0" w:noVBand="1"/>
      </w:tblPr>
      <w:tblGrid>
        <w:gridCol w:w="4301"/>
        <w:gridCol w:w="4761"/>
      </w:tblGrid>
      <w:tr w:rsidR="00A622B1" w:rsidTr="003D53F0">
        <w:tc>
          <w:tcPr>
            <w:tcW w:w="43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622B1" w:rsidRPr="0097396E" w:rsidRDefault="00A622B1" w:rsidP="003D53F0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proofErr w:type="spellStart"/>
            <w:r>
              <w:rPr>
                <w:lang w:val="en-US"/>
              </w:rPr>
              <w:t>Networksettings</w:t>
            </w:r>
            <w:proofErr w:type="spellEnd"/>
            <w:r w:rsidRPr="0097396E">
              <w:rPr>
                <w:lang w:val="en-US"/>
              </w:rPr>
              <w:t xml:space="preserve"> </w:t>
            </w:r>
          </w:p>
        </w:tc>
        <w:tc>
          <w:tcPr>
            <w:tcW w:w="476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622B1" w:rsidRDefault="00A622B1" w:rsidP="003D53F0">
            <w:r>
              <w:rPr>
                <w:noProof/>
                <w:lang w:eastAsia="de-CH"/>
              </w:rPr>
              <w:drawing>
                <wp:inline distT="0" distB="0" distL="0" distR="0" wp14:anchorId="77140B8C" wp14:editId="71903594">
                  <wp:extent cx="2886075" cy="2030730"/>
                  <wp:effectExtent l="0" t="0" r="9525" b="762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0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2B1" w:rsidTr="003D53F0">
        <w:tc>
          <w:tcPr>
            <w:tcW w:w="43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622B1" w:rsidRDefault="00A622B1" w:rsidP="003D53F0">
            <w:pPr>
              <w:rPr>
                <w:lang w:val="en-US"/>
              </w:rPr>
            </w:pPr>
            <w:r>
              <w:rPr>
                <w:lang w:val="en-US"/>
              </w:rPr>
              <w:t>Now Click on VPN</w:t>
            </w:r>
          </w:p>
          <w:p w:rsidR="00A622B1" w:rsidRPr="00A622B1" w:rsidRDefault="00A622B1" w:rsidP="003D53F0">
            <w:pPr>
              <w:rPr>
                <w:lang w:val="en-US"/>
              </w:rPr>
            </w:pPr>
          </w:p>
        </w:tc>
        <w:tc>
          <w:tcPr>
            <w:tcW w:w="476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622B1" w:rsidRDefault="00A622B1" w:rsidP="003D53F0">
            <w:r>
              <w:rPr>
                <w:noProof/>
                <w:lang w:eastAsia="de-CH"/>
              </w:rPr>
              <w:drawing>
                <wp:inline distT="0" distB="0" distL="0" distR="0" wp14:anchorId="630D02C6" wp14:editId="7B20DB2A">
                  <wp:extent cx="2886075" cy="3898265"/>
                  <wp:effectExtent l="0" t="0" r="9525" b="6985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389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2B1" w:rsidTr="003D53F0">
        <w:tc>
          <w:tcPr>
            <w:tcW w:w="43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622B1" w:rsidRDefault="00A622B1" w:rsidP="003D53F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On This Page Click on Add VPN Connection</w:t>
            </w:r>
          </w:p>
          <w:p w:rsidR="00A622B1" w:rsidRDefault="00A622B1" w:rsidP="003D53F0">
            <w:pPr>
              <w:rPr>
                <w:lang w:val="en-US"/>
              </w:rPr>
            </w:pPr>
          </w:p>
          <w:p w:rsidR="00A622B1" w:rsidRPr="00A622B1" w:rsidRDefault="00A622B1" w:rsidP="003D53F0">
            <w:pPr>
              <w:rPr>
                <w:lang w:val="en-US"/>
              </w:rPr>
            </w:pPr>
          </w:p>
          <w:p w:rsidR="00A622B1" w:rsidRPr="00A622B1" w:rsidRDefault="00A622B1" w:rsidP="003D53F0">
            <w:pPr>
              <w:rPr>
                <w:lang w:val="en-US"/>
              </w:rPr>
            </w:pPr>
          </w:p>
        </w:tc>
        <w:tc>
          <w:tcPr>
            <w:tcW w:w="476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622B1" w:rsidRDefault="00A622B1" w:rsidP="003D53F0">
            <w:r>
              <w:rPr>
                <w:noProof/>
                <w:lang w:eastAsia="de-CH"/>
              </w:rPr>
              <w:drawing>
                <wp:inline distT="0" distB="0" distL="0" distR="0" wp14:anchorId="2747F95B" wp14:editId="04892F8C">
                  <wp:extent cx="2886075" cy="1893570"/>
                  <wp:effectExtent l="0" t="0" r="9525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89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2B1" w:rsidRPr="00A622B1" w:rsidTr="003D53F0">
        <w:tc>
          <w:tcPr>
            <w:tcW w:w="43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622B1" w:rsidRDefault="00A622B1" w:rsidP="003D53F0">
            <w:pPr>
              <w:rPr>
                <w:lang w:val="en-US"/>
              </w:rPr>
            </w:pPr>
            <w:r>
              <w:rPr>
                <w:lang w:val="en-US"/>
              </w:rPr>
              <w:t xml:space="preserve">Now Configure it, as seen in the </w:t>
            </w:r>
            <w:proofErr w:type="spellStart"/>
            <w:r>
              <w:rPr>
                <w:lang w:val="en-US"/>
              </w:rPr>
              <w:t>printscreen</w:t>
            </w:r>
            <w:proofErr w:type="spellEnd"/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VPN Provider: Windows (Integrated)</w:t>
            </w:r>
          </w:p>
          <w:p w:rsidR="00A622B1" w:rsidRDefault="00A622B1" w:rsidP="003D53F0">
            <w:pPr>
              <w:rPr>
                <w:lang w:val="en-US"/>
              </w:rPr>
            </w:pPr>
            <w:r>
              <w:rPr>
                <w:lang w:val="en-US"/>
              </w:rPr>
              <w:t>Connection Name: IBV VPN</w:t>
            </w:r>
          </w:p>
          <w:p w:rsidR="00A622B1" w:rsidRDefault="00A622B1" w:rsidP="003D53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Servername</w:t>
            </w:r>
            <w:proofErr w:type="spellEnd"/>
            <w:r>
              <w:rPr>
                <w:lang w:val="en-US"/>
              </w:rPr>
              <w:t>: vpn01.ibv.eu</w:t>
            </w:r>
          </w:p>
          <w:p w:rsidR="00A622B1" w:rsidRDefault="00A622B1" w:rsidP="003D53F0">
            <w:pPr>
              <w:rPr>
                <w:lang w:val="en-US"/>
              </w:rPr>
            </w:pPr>
            <w:r>
              <w:rPr>
                <w:lang w:val="en-US"/>
              </w:rPr>
              <w:t>VPN- Type: Automatic</w:t>
            </w:r>
          </w:p>
          <w:p w:rsidR="00A622B1" w:rsidRDefault="00A622B1" w:rsidP="003D53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Loginfinformationtype</w:t>
            </w:r>
            <w:proofErr w:type="spellEnd"/>
            <w:r>
              <w:rPr>
                <w:lang w:val="en-US"/>
              </w:rPr>
              <w:t>: Username and Password</w:t>
            </w:r>
          </w:p>
          <w:p w:rsidR="00A622B1" w:rsidRDefault="00A622B1" w:rsidP="003D53F0">
            <w:pPr>
              <w:rPr>
                <w:lang w:val="en-US"/>
              </w:rPr>
            </w:pPr>
          </w:p>
        </w:tc>
        <w:tc>
          <w:tcPr>
            <w:tcW w:w="476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622B1" w:rsidRPr="00A622B1" w:rsidRDefault="00A622B1" w:rsidP="003D53F0">
            <w:pPr>
              <w:rPr>
                <w:noProof/>
                <w:lang w:val="en-US"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36DF231" wp14:editId="2130EC4B">
                  <wp:extent cx="2886075" cy="5218430"/>
                  <wp:effectExtent l="0" t="0" r="9525" b="127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521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2B1" w:rsidRPr="00A622B1" w:rsidTr="003D53F0">
        <w:tc>
          <w:tcPr>
            <w:tcW w:w="43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622B1" w:rsidRDefault="00A622B1" w:rsidP="003D53F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Now you can connect to VPN. You have to Choose the VPN </w:t>
            </w:r>
            <w:proofErr w:type="spellStart"/>
            <w:r>
              <w:rPr>
                <w:lang w:val="en-US"/>
              </w:rPr>
              <w:t>Conenction</w:t>
            </w:r>
            <w:proofErr w:type="spellEnd"/>
            <w:r>
              <w:rPr>
                <w:lang w:val="en-US"/>
              </w:rPr>
              <w:t xml:space="preserve"> like in the </w:t>
            </w:r>
            <w:proofErr w:type="spellStart"/>
            <w:r>
              <w:rPr>
                <w:lang w:val="en-US"/>
              </w:rPr>
              <w:t>printscreen</w:t>
            </w:r>
            <w:proofErr w:type="spellEnd"/>
            <w:r>
              <w:rPr>
                <w:lang w:val="en-US"/>
              </w:rPr>
              <w:t xml:space="preserve"> click on IBV VPN</w:t>
            </w:r>
          </w:p>
        </w:tc>
        <w:tc>
          <w:tcPr>
            <w:tcW w:w="476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622B1" w:rsidRPr="00A622B1" w:rsidRDefault="00A622B1" w:rsidP="003D53F0">
            <w:pPr>
              <w:rPr>
                <w:noProof/>
                <w:lang w:val="en-US"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8D11C09" wp14:editId="0E109FC7">
                  <wp:extent cx="2886075" cy="4845685"/>
                  <wp:effectExtent l="0" t="0" r="9525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484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2B1" w:rsidRPr="00A622B1" w:rsidTr="003D53F0">
        <w:tc>
          <w:tcPr>
            <w:tcW w:w="43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622B1" w:rsidRDefault="00A622B1" w:rsidP="003D53F0">
            <w:pPr>
              <w:rPr>
                <w:lang w:val="en-US"/>
              </w:rPr>
            </w:pPr>
            <w:r>
              <w:rPr>
                <w:lang w:val="en-US"/>
              </w:rPr>
              <w:t xml:space="preserve">Now click on the IBV VPN Connection on “Connect”. After that step you will be connected to the IBV Environment. </w:t>
            </w:r>
          </w:p>
        </w:tc>
        <w:tc>
          <w:tcPr>
            <w:tcW w:w="476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622B1" w:rsidRPr="00A622B1" w:rsidRDefault="00A622B1" w:rsidP="003D53F0">
            <w:pPr>
              <w:rPr>
                <w:noProof/>
                <w:lang w:val="en-US"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29541779" wp14:editId="14062512">
                  <wp:extent cx="2886075" cy="1401445"/>
                  <wp:effectExtent l="0" t="0" r="9525" b="825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40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7DA" w:rsidRPr="00A622B1" w:rsidRDefault="004F27DA" w:rsidP="00A622B1">
      <w:pPr>
        <w:rPr>
          <w:lang w:val="en-US"/>
        </w:rPr>
      </w:pPr>
    </w:p>
    <w:sectPr w:rsidR="004F27DA" w:rsidRPr="00A622B1" w:rsidSect="004D5E3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F7F" w:rsidRDefault="00736F7F" w:rsidP="005B17E9">
      <w:pPr>
        <w:spacing w:after="0" w:line="240" w:lineRule="auto"/>
      </w:pPr>
      <w:r>
        <w:separator/>
      </w:r>
    </w:p>
  </w:endnote>
  <w:endnote w:type="continuationSeparator" w:id="0">
    <w:p w:rsidR="00736F7F" w:rsidRDefault="00736F7F" w:rsidP="005B1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2B1" w:rsidRDefault="00A622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7E9" w:rsidRDefault="00D85508">
    <w:pPr>
      <w:pStyle w:val="Fuzeile"/>
    </w:pPr>
    <w:sdt>
      <w:sdtPr>
        <w:alias w:val="Veröffentlichungsdatum"/>
        <w:tag w:val=""/>
        <w:id w:val="626120339"/>
        <w:dataBinding w:prefixMappings="xmlns:ns0='http://schemas.microsoft.com/office/2006/coverPageProps' " w:xpath="/ns0:CoverPageProperties[1]/ns0:PublishDate[1]" w:storeItemID="{55AF091B-3C7A-41E3-B477-F2FDAA23CFDA}"/>
        <w:date w:fullDate="2017-02-14T00:00:00Z">
          <w:dateFormat w:val="dd.MM.yyyy"/>
          <w:lid w:val="de-CH"/>
          <w:storeMappedDataAs w:val="dateTime"/>
          <w:calendar w:val="gregorian"/>
        </w:date>
      </w:sdtPr>
      <w:sdtContent>
        <w:r w:rsidR="00A622B1">
          <w:t>14.02.2017</w:t>
        </w:r>
      </w:sdtContent>
    </w:sdt>
    <w:r w:rsidR="005D2FBC">
      <w:ptab w:relativeTo="margin" w:alignment="center" w:leader="none"/>
    </w:r>
    <w:sdt>
      <w:sdtPr>
        <w:alias w:val="Autor"/>
        <w:tag w:val=""/>
        <w:id w:val="-18666582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016A9">
          <w:t>Marco Orlandi</w:t>
        </w:r>
      </w:sdtContent>
    </w:sdt>
    <w:r w:rsidR="005D2FBC">
      <w:ptab w:relativeTo="margin" w:alignment="right" w:leader="none"/>
    </w:r>
    <w:r w:rsidR="005D2FBC">
      <w:fldChar w:fldCharType="begin"/>
    </w:r>
    <w:r w:rsidR="005D2FBC">
      <w:instrText xml:space="preserve"> PAGE  \* Arabic  \* MERGEFORMAT </w:instrText>
    </w:r>
    <w:r w:rsidR="005D2FBC">
      <w:fldChar w:fldCharType="separate"/>
    </w:r>
    <w:r w:rsidR="00A622B1">
      <w:rPr>
        <w:noProof/>
      </w:rPr>
      <w:t>3</w:t>
    </w:r>
    <w:r w:rsidR="005D2FBC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2B1" w:rsidRDefault="00A622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F7F" w:rsidRDefault="00736F7F" w:rsidP="005B17E9">
      <w:pPr>
        <w:spacing w:after="0" w:line="240" w:lineRule="auto"/>
      </w:pPr>
      <w:r>
        <w:separator/>
      </w:r>
    </w:p>
  </w:footnote>
  <w:footnote w:type="continuationSeparator" w:id="0">
    <w:p w:rsidR="00736F7F" w:rsidRDefault="00736F7F" w:rsidP="005B1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2B1" w:rsidRDefault="00A622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7082"/>
    </w:tblGrid>
    <w:tr w:rsidR="005B17E9" w:rsidTr="005B17E9">
      <w:tc>
        <w:tcPr>
          <w:tcW w:w="1980" w:type="dxa"/>
        </w:tcPr>
        <w:p w:rsidR="005B17E9" w:rsidRDefault="005B17E9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 wp14:anchorId="3435EEBB" wp14:editId="14144EA8">
                <wp:extent cx="1013460" cy="571952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BV Blau Recht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335" cy="582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2" w:type="dxa"/>
        </w:tcPr>
        <w:p w:rsidR="005B17E9" w:rsidRDefault="005B17E9">
          <w:pPr>
            <w:pStyle w:val="Kopfzeile"/>
          </w:pPr>
        </w:p>
        <w:sdt>
          <w:sdtPr>
            <w:alias w:val="Titel"/>
            <w:tag w:val=""/>
            <w:id w:val="-2053296662"/>
            <w:placeholde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5B17E9" w:rsidRDefault="00A622B1" w:rsidP="004F27DA">
              <w:pPr>
                <w:pStyle w:val="Kopfzeile"/>
              </w:pPr>
              <w:r>
                <w:t>VPN Manual</w:t>
              </w:r>
            </w:p>
          </w:sdtContent>
        </w:sdt>
      </w:tc>
    </w:tr>
    <w:tr w:rsidR="005B17E9" w:rsidTr="005B17E9">
      <w:tc>
        <w:tcPr>
          <w:tcW w:w="1980" w:type="dxa"/>
        </w:tcPr>
        <w:p w:rsidR="005B17E9" w:rsidRDefault="005B17E9">
          <w:pPr>
            <w:pStyle w:val="Kopfzeile"/>
          </w:pPr>
        </w:p>
      </w:tc>
      <w:tc>
        <w:tcPr>
          <w:tcW w:w="7082" w:type="dxa"/>
        </w:tcPr>
        <w:p w:rsidR="005B17E9" w:rsidRDefault="005B17E9">
          <w:pPr>
            <w:pStyle w:val="Kopfzeile"/>
          </w:pPr>
        </w:p>
      </w:tc>
    </w:tr>
  </w:tbl>
  <w:p w:rsidR="005B17E9" w:rsidRDefault="005B17E9">
    <w:pPr>
      <w:pStyle w:val="Kopfzeile"/>
    </w:pPr>
  </w:p>
  <w:p w:rsidR="005B17E9" w:rsidRDefault="005B17E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2B1" w:rsidRDefault="00A622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310"/>
    <w:multiLevelType w:val="hybridMultilevel"/>
    <w:tmpl w:val="0D863C66"/>
    <w:lvl w:ilvl="0" w:tplc="6D84FB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954BB"/>
    <w:multiLevelType w:val="hybridMultilevel"/>
    <w:tmpl w:val="8DDA79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911F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862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796DB8"/>
    <w:multiLevelType w:val="hybridMultilevel"/>
    <w:tmpl w:val="4B60F07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50EC4"/>
    <w:multiLevelType w:val="hybridMultilevel"/>
    <w:tmpl w:val="551EE726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6E"/>
    <w:rsid w:val="000016A9"/>
    <w:rsid w:val="00142C7C"/>
    <w:rsid w:val="001D05AD"/>
    <w:rsid w:val="00302E69"/>
    <w:rsid w:val="003722E0"/>
    <w:rsid w:val="00375D31"/>
    <w:rsid w:val="003D3504"/>
    <w:rsid w:val="00403114"/>
    <w:rsid w:val="004168C8"/>
    <w:rsid w:val="004B04AD"/>
    <w:rsid w:val="004D5E33"/>
    <w:rsid w:val="004F27DA"/>
    <w:rsid w:val="005B17E9"/>
    <w:rsid w:val="005D2FBC"/>
    <w:rsid w:val="00736F7F"/>
    <w:rsid w:val="00737CA2"/>
    <w:rsid w:val="007B742E"/>
    <w:rsid w:val="008C0904"/>
    <w:rsid w:val="008E04E2"/>
    <w:rsid w:val="0092745E"/>
    <w:rsid w:val="0097396E"/>
    <w:rsid w:val="00A32A0F"/>
    <w:rsid w:val="00A622B1"/>
    <w:rsid w:val="00AB0DE6"/>
    <w:rsid w:val="00B240BB"/>
    <w:rsid w:val="00B55D3F"/>
    <w:rsid w:val="00B65967"/>
    <w:rsid w:val="00B8235E"/>
    <w:rsid w:val="00CD0575"/>
    <w:rsid w:val="00D85508"/>
    <w:rsid w:val="00DB6781"/>
    <w:rsid w:val="00E553AE"/>
    <w:rsid w:val="00F51B69"/>
    <w:rsid w:val="00FA1B60"/>
    <w:rsid w:val="00FB1498"/>
    <w:rsid w:val="00FC787D"/>
    <w:rsid w:val="00FD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37F0CC"/>
  <w15:chartTrackingRefBased/>
  <w15:docId w15:val="{86A25133-7CF7-44CF-8280-93DB232E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745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745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745E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2745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2745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745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745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745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745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B1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17E9"/>
  </w:style>
  <w:style w:type="paragraph" w:styleId="Fuzeile">
    <w:name w:val="footer"/>
    <w:basedOn w:val="Standard"/>
    <w:link w:val="FuzeileZchn"/>
    <w:uiPriority w:val="99"/>
    <w:unhideWhenUsed/>
    <w:rsid w:val="005B1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17E9"/>
  </w:style>
  <w:style w:type="table" w:styleId="Tabellenraster">
    <w:name w:val="Table Grid"/>
    <w:basedOn w:val="NormaleTabelle"/>
    <w:uiPriority w:val="39"/>
    <w:rsid w:val="005B1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B17E9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74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74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74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274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274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74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74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74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74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92745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745E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2745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2745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2745E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8E04E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B6596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33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32" Type="http://schemas.openxmlformats.org/officeDocument/2006/relationships/customXml" Target="../customXml/item4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www.forticlient.com/#download" TargetMode="External"/><Relationship Id="rId19" Type="http://schemas.openxmlformats.org/officeDocument/2006/relationships/image" Target="media/image10.png"/><Relationship Id="rId31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Marketing%20-%20Intern\Templates\Dokumentvorlagen\IBV_Anleitung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70828E92F16B4BABA3414F1BB35038" ma:contentTypeVersion="13" ma:contentTypeDescription="Ein neues Dokument erstellen." ma:contentTypeScope="" ma:versionID="d4e5fd6942ebdb8915c6a5442ceb1437">
  <xsd:schema xmlns:xsd="http://www.w3.org/2001/XMLSchema" xmlns:xs="http://www.w3.org/2001/XMLSchema" xmlns:p="http://schemas.microsoft.com/office/2006/metadata/properties" xmlns:ns2="544ecf2e-739e-4933-8e51-fb8a32682e13" xmlns:ns3="1b1f0f71-a9d6-4b6f-bfe0-61aff53489cf" targetNamespace="http://schemas.microsoft.com/office/2006/metadata/properties" ma:root="true" ma:fieldsID="60baa5d94bba744550855a84cf00e4aa" ns2:_="" ns3:_="">
    <xsd:import namespace="544ecf2e-739e-4933-8e51-fb8a32682e13"/>
    <xsd:import namespace="1b1f0f71-a9d6-4b6f-bfe0-61aff53489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ecf2e-739e-4933-8e51-fb8a32682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f9514b43-6234-412a-a944-8f2afe15e0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f0f71-a9d6-4b6f-bfe0-61aff53489c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d10a0d4-5a8d-4db6-98af-e51e36a8d624}" ma:internalName="TaxCatchAll" ma:showField="CatchAllData" ma:web="1b1f0f71-a9d6-4b6f-bfe0-61aff53489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b1f0f71-a9d6-4b6f-bfe0-61aff53489cf">
      <UserInfo>
        <DisplayName>Basil Montemitro</DisplayName>
        <AccountId>23</AccountId>
        <AccountType/>
      </UserInfo>
    </SharedWithUsers>
    <lcf76f155ced4ddcb4097134ff3c332f xmlns="544ecf2e-739e-4933-8e51-fb8a32682e13">
      <Terms xmlns="http://schemas.microsoft.com/office/infopath/2007/PartnerControls"/>
    </lcf76f155ced4ddcb4097134ff3c332f>
    <TaxCatchAll xmlns="1b1f0f71-a9d6-4b6f-bfe0-61aff53489cf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A8A470-D12A-4E06-BCFE-614F69DE55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5787E4-8AA0-4F99-9CEE-0D1C8E1DBAA9}"/>
</file>

<file path=customXml/itemProps4.xml><?xml version="1.0" encoding="utf-8"?>
<ds:datastoreItem xmlns:ds="http://schemas.openxmlformats.org/officeDocument/2006/customXml" ds:itemID="{78402D9E-48AF-4314-907F-7DEB07937345}"/>
</file>

<file path=customXml/itemProps5.xml><?xml version="1.0" encoding="utf-8"?>
<ds:datastoreItem xmlns:ds="http://schemas.openxmlformats.org/officeDocument/2006/customXml" ds:itemID="{DFC685E9-07B5-434F-B3E4-83A35BA39A9F}"/>
</file>

<file path=docProps/app.xml><?xml version="1.0" encoding="utf-8"?>
<Properties xmlns="http://schemas.openxmlformats.org/officeDocument/2006/extended-properties" xmlns:vt="http://schemas.openxmlformats.org/officeDocument/2006/docPropsVTypes">
  <Template>IBV_Anleitungen.dotx</Template>
  <TotalTime>0</TotalTime>
  <Pages>7</Pages>
  <Words>232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Anleitung Bria</vt:lpstr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VPN Manual</dc:title>
  <dc:subject/>
  <dc:creator>Marco Orlandi</dc:creator>
  <cp:keywords/>
  <dc:description/>
  <cp:lastModifiedBy>Orlandi Marco</cp:lastModifiedBy>
  <cp:revision>1</cp:revision>
  <dcterms:created xsi:type="dcterms:W3CDTF">2017-02-14T15:02:00Z</dcterms:created>
  <dcterms:modified xsi:type="dcterms:W3CDTF">2017-02-14T15:49:00Z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0x0101000370828E92F16B4BABA3414F1BB35038</vt:lpwstr>
  </property>
</Properties>
</file>